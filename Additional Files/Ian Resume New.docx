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18333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9"/>
        <w:gridCol w:w="8450"/>
        <w:gridCol w:w="5610"/>
        <w:gridCol w:w="8450"/>
        <w:gridCol w:w="8450"/>
      </w:tblGrid>
      <w:tr w:rsidR="005F26FB" w:rsidRPr="00565B06" w14:paraId="08149664" w14:textId="77777777" w:rsidTr="003142AC">
        <w:tc>
          <w:tcPr>
            <w:tcW w:w="719" w:type="dxa"/>
            <w:tcMar>
              <w:bottom w:w="0" w:type="dxa"/>
              <w:right w:w="216" w:type="dxa"/>
            </w:tcMar>
            <w:vAlign w:val="bottom"/>
          </w:tcPr>
          <w:p w14:paraId="37247638" w14:textId="66CB61FD" w:rsidR="005F26FB" w:rsidRPr="00565B06" w:rsidRDefault="005F26FB" w:rsidP="009D0878">
            <w:pPr>
              <w:pStyle w:val="Icons"/>
            </w:pPr>
          </w:p>
        </w:tc>
        <w:tc>
          <w:tcPr>
            <w:tcW w:w="845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24DEDEF" w14:textId="77777777" w:rsidR="005F26FB" w:rsidRDefault="004E1918" w:rsidP="007E212C">
            <w:pPr>
              <w:pStyle w:val="Heading1"/>
              <w:spacing w:after="12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C0D3A90E7E2942ED9078D766CBFCC051"/>
                </w:placeholder>
                <w:temporary/>
                <w:showingPlcHdr/>
                <w15:appearance w15:val="hidden"/>
              </w:sdtPr>
              <w:sdtEndPr/>
              <w:sdtContent>
                <w:r w:rsidR="005F26FB" w:rsidRPr="00565B06">
                  <w:t>Objective</w:t>
                </w:r>
              </w:sdtContent>
            </w:sdt>
          </w:p>
          <w:p w14:paraId="0CD804E2" w14:textId="24E07750" w:rsidR="007E212C" w:rsidRPr="007E212C" w:rsidRDefault="007E212C" w:rsidP="007E212C">
            <w:pPr>
              <w:pStyle w:val="Heading1"/>
              <w:spacing w:before="0" w:after="0"/>
              <w:outlineLvl w:val="0"/>
              <w:rPr>
                <w:sz w:val="16"/>
                <w:szCs w:val="16"/>
              </w:rPr>
            </w:pPr>
          </w:p>
        </w:tc>
        <w:tc>
          <w:tcPr>
            <w:tcW w:w="5610" w:type="dxa"/>
            <w:tcBorders>
              <w:left w:val="nil"/>
            </w:tcBorders>
          </w:tcPr>
          <w:p w14:paraId="564010F7" w14:textId="77777777" w:rsidR="005F26FB" w:rsidRDefault="005F26FB" w:rsidP="007850D1">
            <w:pPr>
              <w:pStyle w:val="Heading1"/>
              <w:outlineLvl w:val="0"/>
            </w:pPr>
          </w:p>
        </w:tc>
        <w:tc>
          <w:tcPr>
            <w:tcW w:w="8450" w:type="dxa"/>
            <w:tcBorders>
              <w:left w:val="nil"/>
              <w:right w:val="nil"/>
            </w:tcBorders>
          </w:tcPr>
          <w:p w14:paraId="72D7BCC7" w14:textId="77777777" w:rsidR="005F26FB" w:rsidRDefault="005F26FB" w:rsidP="007850D1">
            <w:pPr>
              <w:pStyle w:val="Heading1"/>
              <w:outlineLvl w:val="0"/>
            </w:pPr>
          </w:p>
        </w:tc>
        <w:tc>
          <w:tcPr>
            <w:tcW w:w="8450" w:type="dxa"/>
            <w:tcBorders>
              <w:left w:val="nil"/>
            </w:tcBorders>
          </w:tcPr>
          <w:p w14:paraId="59721175" w14:textId="77777777" w:rsidR="005F26FB" w:rsidRDefault="005F26FB" w:rsidP="007850D1">
            <w:pPr>
              <w:pStyle w:val="Heading1"/>
              <w:outlineLvl w:val="0"/>
            </w:pPr>
          </w:p>
        </w:tc>
      </w:tr>
    </w:tbl>
    <w:p w14:paraId="18DA287D" w14:textId="4ADDAFC5" w:rsidR="00A77B4D" w:rsidRPr="00DA6796" w:rsidRDefault="00D234DF" w:rsidP="007E212C">
      <w:pPr>
        <w:rPr>
          <w:rFonts w:ascii="Calibri" w:hAnsi="Calibri" w:cs="Calibri"/>
        </w:rPr>
      </w:pPr>
      <w:r>
        <w:rPr>
          <w:rFonts w:ascii="Calibri" w:hAnsi="Calibri" w:cs="Calibri"/>
        </w:rPr>
        <w:t>To become</w:t>
      </w:r>
      <w:r w:rsidR="007B07B5" w:rsidRPr="00DA6796">
        <w:rPr>
          <w:rFonts w:ascii="Calibri" w:hAnsi="Calibri" w:cs="Calibri"/>
        </w:rPr>
        <w:t xml:space="preserve"> an intern for Summer 2019 </w:t>
      </w:r>
      <w:r w:rsidR="007E212C">
        <w:rPr>
          <w:rFonts w:ascii="Calibri" w:hAnsi="Calibri" w:cs="Calibri"/>
        </w:rPr>
        <w:t xml:space="preserve">or </w:t>
      </w:r>
      <w:r>
        <w:rPr>
          <w:rFonts w:ascii="Calibri" w:hAnsi="Calibri" w:cs="Calibri"/>
        </w:rPr>
        <w:t xml:space="preserve">a </w:t>
      </w:r>
      <w:r w:rsidR="007E212C">
        <w:rPr>
          <w:rFonts w:ascii="Calibri" w:hAnsi="Calibri" w:cs="Calibri"/>
        </w:rPr>
        <w:t xml:space="preserve">Co-op for Fall 2019 </w:t>
      </w:r>
      <w:r w:rsidR="007B07B5" w:rsidRPr="00DA6796">
        <w:rPr>
          <w:rFonts w:ascii="Calibri" w:hAnsi="Calibri" w:cs="Calibri"/>
        </w:rPr>
        <w:t xml:space="preserve">in the Computer Science field with a focus in programming, </w:t>
      </w:r>
      <w:r w:rsidR="007E212C">
        <w:rPr>
          <w:rFonts w:ascii="Calibri" w:hAnsi="Calibri" w:cs="Calibri"/>
        </w:rPr>
        <w:t xml:space="preserve">data analysis or </w:t>
      </w:r>
      <w:r w:rsidR="007B07B5" w:rsidRPr="00DA6796">
        <w:rPr>
          <w:rFonts w:ascii="Calibri" w:hAnsi="Calibri" w:cs="Calibri"/>
        </w:rPr>
        <w:t>cybersecurity.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4D8D23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44FF2B2" w14:textId="7F335EE0" w:rsidR="00A77B4D" w:rsidRPr="00565B06" w:rsidRDefault="00A77B4D" w:rsidP="00075B13">
            <w:pPr>
              <w:pStyle w:val="Icons"/>
            </w:pPr>
          </w:p>
        </w:tc>
        <w:tc>
          <w:tcPr>
            <w:tcW w:w="8587" w:type="dxa"/>
          </w:tcPr>
          <w:p w14:paraId="0A1E3B62" w14:textId="77777777" w:rsidR="00A77B4D" w:rsidRPr="00565B06" w:rsidRDefault="004E1918" w:rsidP="007E212C">
            <w:pPr>
              <w:pStyle w:val="Heading1"/>
              <w:spacing w:after="12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8B2C98A4E1744A6A5D607004A127C2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43458F4C" w14:textId="77EEDE46" w:rsidR="005E088C" w:rsidRPr="00DA6796" w:rsidRDefault="007B07B5" w:rsidP="007E212C">
      <w:pPr>
        <w:rPr>
          <w:rFonts w:ascii="Calibri" w:hAnsi="Calibri" w:cs="Calibri"/>
        </w:rPr>
      </w:pPr>
      <w:r w:rsidRPr="00DA6796">
        <w:rPr>
          <w:rFonts w:ascii="Calibri" w:hAnsi="Calibri" w:cs="Calibri"/>
        </w:rPr>
        <w:t>New Jersey Institute of Technology (NJIT), Newark, NJ</w:t>
      </w:r>
    </w:p>
    <w:p w14:paraId="1472F822" w14:textId="0E5B4E5C" w:rsidR="007B07B5" w:rsidRPr="00DA6796" w:rsidRDefault="007B07B5" w:rsidP="007E212C">
      <w:pPr>
        <w:rPr>
          <w:rFonts w:ascii="Calibri" w:hAnsi="Calibri" w:cs="Calibri"/>
        </w:rPr>
      </w:pPr>
      <w:r w:rsidRPr="00DA6796">
        <w:rPr>
          <w:rFonts w:ascii="Calibri" w:hAnsi="Calibri" w:cs="Calibri"/>
        </w:rPr>
        <w:t>B.S. Computer Science, Expected Graduation: Dec 2020</w:t>
      </w:r>
    </w:p>
    <w:p w14:paraId="5FD9CC4D" w14:textId="31C821B8" w:rsidR="007B07B5" w:rsidRPr="00DA6796" w:rsidRDefault="007B07B5" w:rsidP="005E088C">
      <w:pPr>
        <w:rPr>
          <w:rFonts w:ascii="Calibri" w:hAnsi="Calibri" w:cs="Calibri"/>
        </w:rPr>
      </w:pPr>
      <w:r w:rsidRPr="00DA6796">
        <w:rPr>
          <w:rFonts w:ascii="Calibri" w:hAnsi="Calibri" w:cs="Calibri"/>
        </w:rPr>
        <w:t>GPA:</w:t>
      </w:r>
      <w:r w:rsidR="00DA6796" w:rsidRPr="00DA6796">
        <w:rPr>
          <w:rFonts w:ascii="Calibri" w:hAnsi="Calibri" w:cs="Calibri"/>
        </w:rPr>
        <w:t xml:space="preserve"> 3.25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44"/>
        <w:gridCol w:w="8730"/>
      </w:tblGrid>
      <w:tr w:rsidR="00143224" w:rsidRPr="00565B06" w14:paraId="356AA35D" w14:textId="77777777" w:rsidTr="00856993">
        <w:tc>
          <w:tcPr>
            <w:tcW w:w="725" w:type="dxa"/>
            <w:tcMar>
              <w:right w:w="216" w:type="dxa"/>
            </w:tcMar>
            <w:vAlign w:val="bottom"/>
          </w:tcPr>
          <w:p w14:paraId="5E973D56" w14:textId="45699985" w:rsidR="00143224" w:rsidRPr="00565B06" w:rsidRDefault="00143224" w:rsidP="00075B13">
            <w:pPr>
              <w:pStyle w:val="Icons"/>
            </w:pPr>
          </w:p>
        </w:tc>
        <w:tc>
          <w:tcPr>
            <w:tcW w:w="8649" w:type="dxa"/>
          </w:tcPr>
          <w:p w14:paraId="4F9F756B" w14:textId="2041E9A1" w:rsidR="007B07B5" w:rsidRDefault="007B07B5" w:rsidP="007E212C">
            <w:pPr>
              <w:pStyle w:val="Heading1"/>
              <w:spacing w:after="120"/>
              <w:outlineLvl w:val="0"/>
            </w:pPr>
            <w:r>
              <w:t>Key Courses</w:t>
            </w:r>
          </w:p>
          <w:tbl>
            <w:tblPr>
              <w:tblStyle w:val="TableGrid"/>
              <w:tblW w:w="87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2"/>
              <w:gridCol w:w="4338"/>
            </w:tblGrid>
            <w:tr w:rsidR="00F63A3B" w14:paraId="466FD24D" w14:textId="77777777" w:rsidTr="002273CE">
              <w:trPr>
                <w:trHeight w:val="315"/>
              </w:trPr>
              <w:tc>
                <w:tcPr>
                  <w:tcW w:w="4392" w:type="dxa"/>
                </w:tcPr>
                <w:p w14:paraId="21E72051" w14:textId="3C63DC3E" w:rsidR="00F63A3B" w:rsidRPr="00DA6796" w:rsidRDefault="00F63A3B" w:rsidP="00F63A3B">
                  <w:pPr>
                    <w:pStyle w:val="ListParagraph"/>
                    <w:numPr>
                      <w:ilvl w:val="0"/>
                      <w:numId w:val="17"/>
                    </w:numPr>
                    <w:ind w:left="432"/>
                    <w:rPr>
                      <w:rFonts w:ascii="Calibri" w:hAnsi="Calibri" w:cs="Calibri"/>
                    </w:rPr>
                  </w:pPr>
                  <w:r w:rsidRPr="00DA6796">
                    <w:rPr>
                      <w:rFonts w:ascii="Calibri" w:hAnsi="Calibri" w:cs="Calibri"/>
                    </w:rPr>
                    <w:t>Intro</w:t>
                  </w:r>
                  <w:r w:rsidR="002273CE" w:rsidRPr="00DA6796">
                    <w:rPr>
                      <w:rFonts w:ascii="Calibri" w:hAnsi="Calibri" w:cs="Calibri"/>
                    </w:rPr>
                    <w:t xml:space="preserve">duction to </w:t>
                  </w:r>
                  <w:r w:rsidRPr="00DA6796">
                    <w:rPr>
                      <w:rFonts w:ascii="Calibri" w:hAnsi="Calibri" w:cs="Calibri"/>
                    </w:rPr>
                    <w:t xml:space="preserve">Computer Science I </w:t>
                  </w:r>
                  <w:r w:rsidR="002273CE" w:rsidRPr="00DA6796">
                    <w:rPr>
                      <w:rFonts w:ascii="Calibri" w:hAnsi="Calibri" w:cs="Calibri"/>
                    </w:rPr>
                    <w:t>a</w:t>
                  </w:r>
                  <w:r w:rsidRPr="00DA6796">
                    <w:rPr>
                      <w:rFonts w:ascii="Calibri" w:hAnsi="Calibri" w:cs="Calibri"/>
                    </w:rPr>
                    <w:t>nd II</w:t>
                  </w:r>
                </w:p>
              </w:tc>
              <w:tc>
                <w:tcPr>
                  <w:tcW w:w="4338" w:type="dxa"/>
                </w:tcPr>
                <w:p w14:paraId="3ACF86B6" w14:textId="0D332E2E" w:rsidR="00F63A3B" w:rsidRPr="00DA6796" w:rsidRDefault="00F63A3B" w:rsidP="00F63A3B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Computer Organization &amp; Architecture</w:t>
                  </w:r>
                </w:p>
              </w:tc>
            </w:tr>
            <w:tr w:rsidR="00F63A3B" w14:paraId="0B7CD526" w14:textId="77777777" w:rsidTr="002273CE">
              <w:tc>
                <w:tcPr>
                  <w:tcW w:w="4392" w:type="dxa"/>
                </w:tcPr>
                <w:p w14:paraId="4AE3BA2D" w14:textId="6B5EDE09" w:rsidR="00F63A3B" w:rsidRPr="00DA6796" w:rsidRDefault="00F63A3B" w:rsidP="00F63A3B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Programming Language Concepts</w:t>
                  </w:r>
                </w:p>
              </w:tc>
              <w:tc>
                <w:tcPr>
                  <w:tcW w:w="4338" w:type="dxa"/>
                </w:tcPr>
                <w:p w14:paraId="1D6A20E6" w14:textId="7DE816E9" w:rsidR="00F63A3B" w:rsidRPr="00DA6796" w:rsidRDefault="00F63A3B" w:rsidP="00F63A3B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Principles of Operating Systems</w:t>
                  </w:r>
                </w:p>
              </w:tc>
            </w:tr>
            <w:tr w:rsidR="00F63A3B" w14:paraId="0311BE22" w14:textId="77777777" w:rsidTr="002273CE">
              <w:tc>
                <w:tcPr>
                  <w:tcW w:w="4392" w:type="dxa"/>
                </w:tcPr>
                <w:p w14:paraId="4F09D21E" w14:textId="3380734A" w:rsidR="00F63A3B" w:rsidRPr="00DA6796" w:rsidRDefault="00F63A3B" w:rsidP="00F63A3B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Intensive Programming in Linux</w:t>
                  </w:r>
                </w:p>
              </w:tc>
              <w:tc>
                <w:tcPr>
                  <w:tcW w:w="4338" w:type="dxa"/>
                </w:tcPr>
                <w:p w14:paraId="46CEB565" w14:textId="5B03BE7F" w:rsidR="00F63A3B" w:rsidRPr="00DA6796" w:rsidRDefault="00F63A3B" w:rsidP="00F63A3B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Foundation of Computer Science I and II</w:t>
                  </w:r>
                </w:p>
              </w:tc>
            </w:tr>
            <w:tr w:rsidR="002273CE" w14:paraId="31BBE6F5" w14:textId="77777777" w:rsidTr="002273CE">
              <w:tc>
                <w:tcPr>
                  <w:tcW w:w="4392" w:type="dxa"/>
                </w:tcPr>
                <w:p w14:paraId="4431164A" w14:textId="09853474" w:rsidR="002273CE" w:rsidRPr="00DA6796" w:rsidRDefault="002273CE" w:rsidP="00F63A3B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Introduction to Computer Networks</w:t>
                  </w:r>
                </w:p>
              </w:tc>
              <w:tc>
                <w:tcPr>
                  <w:tcW w:w="4338" w:type="dxa"/>
                </w:tcPr>
                <w:p w14:paraId="2A30EB34" w14:textId="08DDD172" w:rsidR="002273CE" w:rsidRPr="00DA6796" w:rsidRDefault="002273CE" w:rsidP="002273CE">
                  <w:pPr>
                    <w:pStyle w:val="Heading1"/>
                    <w:numPr>
                      <w:ilvl w:val="0"/>
                      <w:numId w:val="17"/>
                    </w:numPr>
                    <w:spacing w:before="0" w:after="80"/>
                    <w:ind w:left="432"/>
                    <w:outlineLvl w:val="0"/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</w:pPr>
                  <w:r w:rsidRPr="00DA6796">
                    <w:rPr>
                      <w:rFonts w:ascii="Calibri" w:hAnsi="Calibri" w:cs="Calibri"/>
                      <w:b w:val="0"/>
                      <w:caps w:val="0"/>
                      <w:sz w:val="22"/>
                      <w:szCs w:val="22"/>
                    </w:rPr>
                    <w:t>Introduction to Database Systems</w:t>
                  </w:r>
                </w:p>
              </w:tc>
            </w:tr>
          </w:tbl>
          <w:p w14:paraId="1BAC81BC" w14:textId="77777777" w:rsidR="00F63A3B" w:rsidRDefault="00F63A3B" w:rsidP="00DA6796">
            <w:pPr>
              <w:pStyle w:val="Heading1"/>
              <w:spacing w:before="0"/>
              <w:outlineLvl w:val="0"/>
            </w:pPr>
          </w:p>
          <w:p w14:paraId="6B18E734" w14:textId="1AF54D34" w:rsidR="00143224" w:rsidRPr="00565B06" w:rsidRDefault="007B07B5" w:rsidP="00DA6796">
            <w:pPr>
              <w:pStyle w:val="Heading1"/>
              <w:spacing w:after="120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42D438874AC4C50966951B85933D45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75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730"/>
        <w:gridCol w:w="4320"/>
      </w:tblGrid>
      <w:tr w:rsidR="00143224" w:rsidRPr="00565B06" w14:paraId="52BA0A92" w14:textId="77777777" w:rsidTr="007B07B5">
        <w:tc>
          <w:tcPr>
            <w:tcW w:w="8730" w:type="dxa"/>
          </w:tcPr>
          <w:p w14:paraId="73399B77" w14:textId="485CD493" w:rsidR="002273CE" w:rsidRPr="00DA6796" w:rsidRDefault="00E52F30" w:rsidP="002273CE">
            <w:pPr>
              <w:pStyle w:val="ListBullet"/>
              <w:numPr>
                <w:ilvl w:val="0"/>
                <w:numId w:val="18"/>
              </w:numPr>
              <w:spacing w:after="80"/>
              <w:ind w:left="450"/>
              <w:rPr>
                <w:rFonts w:ascii="Calibri" w:hAnsi="Calibri" w:cs="Calibri"/>
              </w:rPr>
            </w:pPr>
            <w:r w:rsidRPr="00DA6796">
              <w:rPr>
                <w:rFonts w:ascii="Calibri" w:hAnsi="Calibri" w:cs="Calibri"/>
              </w:rPr>
              <w:t>Proficient in Microsoft Office Programs</w:t>
            </w:r>
            <w:r w:rsidR="000E5E9B">
              <w:rPr>
                <w:rFonts w:ascii="Calibri" w:hAnsi="Calibri" w:cs="Calibri"/>
              </w:rPr>
              <w:t>.</w:t>
            </w:r>
            <w:bookmarkStart w:id="0" w:name="_GoBack"/>
            <w:bookmarkEnd w:id="0"/>
          </w:p>
          <w:p w14:paraId="29A1D5CD" w14:textId="3A98D326" w:rsidR="002273CE" w:rsidRPr="00DA6796" w:rsidRDefault="002948E1" w:rsidP="002273CE">
            <w:pPr>
              <w:pStyle w:val="ListBullet"/>
              <w:numPr>
                <w:ilvl w:val="0"/>
                <w:numId w:val="18"/>
              </w:numPr>
              <w:spacing w:after="80"/>
              <w:ind w:left="450"/>
              <w:rPr>
                <w:rFonts w:ascii="Calibri" w:hAnsi="Calibri" w:cs="Calibri"/>
              </w:rPr>
            </w:pPr>
            <w:r w:rsidRPr="00DA6796">
              <w:rPr>
                <w:rFonts w:ascii="Calibri" w:hAnsi="Calibri" w:cs="Calibri"/>
              </w:rPr>
              <w:t xml:space="preserve">Proficient in </w:t>
            </w:r>
            <w:r w:rsidR="00DA6796" w:rsidRPr="00DA6796">
              <w:rPr>
                <w:rFonts w:ascii="Calibri" w:hAnsi="Calibri" w:cs="Calibri"/>
              </w:rPr>
              <w:t xml:space="preserve">the following programming languages: </w:t>
            </w:r>
            <w:r w:rsidRPr="00DA6796">
              <w:rPr>
                <w:rFonts w:ascii="Calibri" w:hAnsi="Calibri" w:cs="Calibri"/>
              </w:rPr>
              <w:t>Java</w:t>
            </w:r>
            <w:r w:rsidR="007B07B5" w:rsidRPr="00DA6796">
              <w:rPr>
                <w:rFonts w:ascii="Calibri" w:hAnsi="Calibri" w:cs="Calibri"/>
              </w:rPr>
              <w:t>,</w:t>
            </w:r>
            <w:r w:rsidRPr="00DA6796">
              <w:rPr>
                <w:rFonts w:ascii="Calibri" w:hAnsi="Calibri" w:cs="Calibri"/>
              </w:rPr>
              <w:t xml:space="preserve"> </w:t>
            </w:r>
            <w:r w:rsidR="00E52F30" w:rsidRPr="00DA6796">
              <w:rPr>
                <w:rFonts w:ascii="Calibri" w:hAnsi="Calibri" w:cs="Calibri"/>
              </w:rPr>
              <w:t>C++</w:t>
            </w:r>
            <w:r w:rsidR="007B07B5" w:rsidRPr="00DA6796">
              <w:rPr>
                <w:rFonts w:ascii="Calibri" w:hAnsi="Calibri" w:cs="Calibri"/>
              </w:rPr>
              <w:t xml:space="preserve">, </w:t>
            </w:r>
            <w:r w:rsidRPr="00DA6796">
              <w:rPr>
                <w:rFonts w:ascii="Calibri" w:hAnsi="Calibri" w:cs="Calibri"/>
              </w:rPr>
              <w:t>Python and Java Syntax</w:t>
            </w:r>
            <w:r w:rsidR="00605FFB">
              <w:rPr>
                <w:rFonts w:ascii="Calibri" w:hAnsi="Calibri" w:cs="Calibri"/>
              </w:rPr>
              <w:t>.</w:t>
            </w:r>
          </w:p>
          <w:p w14:paraId="02B9E5FA" w14:textId="14FF0890" w:rsidR="002273CE" w:rsidRPr="00DA6796" w:rsidRDefault="00605FFB" w:rsidP="002273CE">
            <w:pPr>
              <w:pStyle w:val="ListBullet"/>
              <w:numPr>
                <w:ilvl w:val="0"/>
                <w:numId w:val="18"/>
              </w:numPr>
              <w:spacing w:after="80"/>
              <w:ind w:left="4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Proficient i</w:t>
            </w:r>
            <w:r w:rsidR="002273CE" w:rsidRPr="00DA6796">
              <w:rPr>
                <w:rFonts w:ascii="Calibri" w:hAnsi="Calibri" w:cs="Calibri"/>
              </w:rPr>
              <w:t xml:space="preserve">n </w:t>
            </w:r>
            <w:r w:rsidR="00DA6796" w:rsidRPr="00DA6796">
              <w:rPr>
                <w:rFonts w:ascii="Calibri" w:hAnsi="Calibri" w:cs="Calibri"/>
              </w:rPr>
              <w:t xml:space="preserve">classes, objects, </w:t>
            </w:r>
            <w:r w:rsidR="00E52F30" w:rsidRPr="00DA6796">
              <w:rPr>
                <w:rFonts w:ascii="Calibri" w:hAnsi="Calibri" w:cs="Calibri"/>
              </w:rPr>
              <w:t>lists</w:t>
            </w:r>
            <w:r w:rsidR="002273CE" w:rsidRPr="00DA6796">
              <w:rPr>
                <w:rFonts w:ascii="Calibri" w:hAnsi="Calibri" w:cs="Calibri"/>
              </w:rPr>
              <w:t>,</w:t>
            </w:r>
            <w:r w:rsidR="00E52F30" w:rsidRPr="00DA6796">
              <w:rPr>
                <w:rFonts w:ascii="Calibri" w:hAnsi="Calibri" w:cs="Calibri"/>
              </w:rPr>
              <w:t xml:space="preserve"> arrays</w:t>
            </w:r>
            <w:r w:rsidR="007B07B5" w:rsidRPr="00DA6796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s</w:t>
            </w:r>
            <w:r w:rsidR="00E52F30" w:rsidRPr="00DA6796">
              <w:rPr>
                <w:rFonts w:ascii="Calibri" w:hAnsi="Calibri" w:cs="Calibri"/>
              </w:rPr>
              <w:t xml:space="preserve">witch </w:t>
            </w:r>
            <w:r>
              <w:rPr>
                <w:rFonts w:ascii="Calibri" w:hAnsi="Calibri" w:cs="Calibri"/>
              </w:rPr>
              <w:t>s</w:t>
            </w:r>
            <w:r w:rsidR="00E52F30" w:rsidRPr="00DA6796">
              <w:rPr>
                <w:rFonts w:ascii="Calibri" w:hAnsi="Calibri" w:cs="Calibri"/>
              </w:rPr>
              <w:t>tatements</w:t>
            </w:r>
            <w:r>
              <w:rPr>
                <w:rFonts w:ascii="Calibri" w:hAnsi="Calibri" w:cs="Calibri"/>
              </w:rPr>
              <w:t xml:space="preserve">, iterative and </w:t>
            </w:r>
            <w:r w:rsidR="00DA6796" w:rsidRPr="00DA6796">
              <w:rPr>
                <w:rFonts w:ascii="Calibri" w:hAnsi="Calibri" w:cs="Calibri"/>
              </w:rPr>
              <w:t>recursive programming.</w:t>
            </w:r>
          </w:p>
          <w:p w14:paraId="03D5F244" w14:textId="43067218" w:rsidR="002273CE" w:rsidRPr="00DA6796" w:rsidRDefault="00DA6796" w:rsidP="002273CE">
            <w:pPr>
              <w:pStyle w:val="ListBullet"/>
              <w:numPr>
                <w:ilvl w:val="0"/>
                <w:numId w:val="18"/>
              </w:numPr>
              <w:spacing w:after="80"/>
              <w:ind w:left="450"/>
              <w:rPr>
                <w:rFonts w:ascii="Calibri" w:hAnsi="Calibri" w:cs="Calibri"/>
              </w:rPr>
            </w:pPr>
            <w:r w:rsidRPr="00DA6796">
              <w:rPr>
                <w:rFonts w:ascii="Calibri" w:hAnsi="Calibri" w:cs="Calibri"/>
              </w:rPr>
              <w:t>Proficient in d</w:t>
            </w:r>
            <w:r w:rsidR="002948E1" w:rsidRPr="00DA6796">
              <w:rPr>
                <w:rFonts w:ascii="Calibri" w:hAnsi="Calibri" w:cs="Calibri"/>
              </w:rPr>
              <w:t xml:space="preserve">ebugging </w:t>
            </w:r>
            <w:r w:rsidR="005F26FB" w:rsidRPr="00DA6796">
              <w:rPr>
                <w:rFonts w:ascii="Calibri" w:hAnsi="Calibri" w:cs="Calibri"/>
              </w:rPr>
              <w:t>c</w:t>
            </w:r>
            <w:r w:rsidR="002948E1" w:rsidRPr="00DA6796">
              <w:rPr>
                <w:rFonts w:ascii="Calibri" w:hAnsi="Calibri" w:cs="Calibri"/>
              </w:rPr>
              <w:t xml:space="preserve">omputer </w:t>
            </w:r>
            <w:r w:rsidR="005F26FB" w:rsidRPr="00DA6796">
              <w:rPr>
                <w:rFonts w:ascii="Calibri" w:hAnsi="Calibri" w:cs="Calibri"/>
              </w:rPr>
              <w:t>p</w:t>
            </w:r>
            <w:r w:rsidR="002948E1" w:rsidRPr="00DA6796">
              <w:rPr>
                <w:rFonts w:ascii="Calibri" w:hAnsi="Calibri" w:cs="Calibri"/>
              </w:rPr>
              <w:t>rograms</w:t>
            </w:r>
            <w:r w:rsidRPr="00DA6796">
              <w:rPr>
                <w:rFonts w:ascii="Calibri" w:hAnsi="Calibri" w:cs="Calibri"/>
              </w:rPr>
              <w:t xml:space="preserve"> and beta testing computer program software</w:t>
            </w:r>
            <w:r w:rsidR="00605FFB">
              <w:rPr>
                <w:rFonts w:ascii="Calibri" w:hAnsi="Calibri" w:cs="Calibri"/>
              </w:rPr>
              <w:t>.</w:t>
            </w:r>
          </w:p>
          <w:p w14:paraId="076B0F9A" w14:textId="77777777" w:rsidR="002948E1" w:rsidRPr="00DA6796" w:rsidRDefault="002948E1" w:rsidP="00DA6796">
            <w:pPr>
              <w:pStyle w:val="ListBullet"/>
              <w:numPr>
                <w:ilvl w:val="0"/>
                <w:numId w:val="0"/>
              </w:numPr>
              <w:ind w:left="450"/>
              <w:rPr>
                <w:rFonts w:ascii="Calibri" w:hAnsi="Calibri" w:cs="Calibri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31422CB6" w14:textId="77777777" w:rsidR="00792558" w:rsidRPr="00DA6796" w:rsidRDefault="00792558" w:rsidP="00E52F30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Calibri" w:hAnsi="Calibri" w:cs="Calibri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36D8057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63475AE" w14:textId="70CBB63A" w:rsidR="00AC7C34" w:rsidRPr="00565B06" w:rsidRDefault="00AC7C34" w:rsidP="00075B13">
            <w:pPr>
              <w:pStyle w:val="Icons"/>
            </w:pPr>
          </w:p>
        </w:tc>
        <w:tc>
          <w:tcPr>
            <w:tcW w:w="8649" w:type="dxa"/>
          </w:tcPr>
          <w:p w14:paraId="65936A9A" w14:textId="7E69F679" w:rsidR="00AC7C34" w:rsidRPr="00565B06" w:rsidRDefault="00333A3F" w:rsidP="007E212C">
            <w:pPr>
              <w:pStyle w:val="Heading1"/>
              <w:spacing w:after="120"/>
              <w:outlineLvl w:val="0"/>
            </w:pPr>
            <w:r>
              <w:t>Affiliations</w:t>
            </w:r>
          </w:p>
        </w:tc>
      </w:tr>
    </w:tbl>
    <w:p w14:paraId="7AE1871B" w14:textId="6C8B1473" w:rsidR="006F06E7" w:rsidRPr="00DA6796" w:rsidRDefault="00E67537" w:rsidP="007E212C">
      <w:pPr>
        <w:spacing w:after="0"/>
        <w:rPr>
          <w:rFonts w:ascii="Calibri" w:hAnsi="Calibri" w:cs="Calibri"/>
        </w:rPr>
      </w:pPr>
      <w:r w:rsidRPr="00DA6796">
        <w:rPr>
          <w:rFonts w:ascii="Calibri" w:hAnsi="Calibri" w:cs="Calibri"/>
        </w:rPr>
        <w:t xml:space="preserve">NJIT </w:t>
      </w:r>
      <w:r w:rsidR="00B333ED" w:rsidRPr="00DA6796">
        <w:rPr>
          <w:rFonts w:ascii="Calibri" w:hAnsi="Calibri" w:cs="Calibri"/>
        </w:rPr>
        <w:t>A</w:t>
      </w:r>
      <w:r w:rsidR="00333A3F" w:rsidRPr="00DA6796">
        <w:rPr>
          <w:rFonts w:ascii="Calibri" w:hAnsi="Calibri" w:cs="Calibri"/>
        </w:rPr>
        <w:t xml:space="preserve">ssociation for </w:t>
      </w:r>
      <w:r w:rsidR="00B333ED" w:rsidRPr="00DA6796">
        <w:rPr>
          <w:rFonts w:ascii="Calibri" w:hAnsi="Calibri" w:cs="Calibri"/>
        </w:rPr>
        <w:t>C</w:t>
      </w:r>
      <w:r w:rsidR="00333A3F" w:rsidRPr="00DA6796">
        <w:rPr>
          <w:rFonts w:ascii="Calibri" w:hAnsi="Calibri" w:cs="Calibri"/>
        </w:rPr>
        <w:t xml:space="preserve">omputing </w:t>
      </w:r>
      <w:r w:rsidR="00B333ED" w:rsidRPr="00DA6796">
        <w:rPr>
          <w:rFonts w:ascii="Calibri" w:hAnsi="Calibri" w:cs="Calibri"/>
        </w:rPr>
        <w:t>M</w:t>
      </w:r>
      <w:r w:rsidR="00333A3F" w:rsidRPr="00DA6796">
        <w:rPr>
          <w:rFonts w:ascii="Calibri" w:hAnsi="Calibri" w:cs="Calibri"/>
        </w:rPr>
        <w:t>achinery</w:t>
      </w:r>
      <w:r w:rsidR="00B333ED" w:rsidRPr="00DA6796">
        <w:rPr>
          <w:rFonts w:ascii="Calibri" w:hAnsi="Calibri" w:cs="Calibri"/>
        </w:rPr>
        <w:t xml:space="preserve"> member</w:t>
      </w:r>
      <w:r w:rsidR="002948E1" w:rsidRPr="00DA6796">
        <w:rPr>
          <w:rFonts w:ascii="Calibri" w:hAnsi="Calibri" w:cs="Calibri"/>
        </w:rPr>
        <w:t xml:space="preserve"> (2017 – Present)</w:t>
      </w:r>
    </w:p>
    <w:p w14:paraId="2E31AF7D" w14:textId="42C11EDB" w:rsidR="006F06E7" w:rsidRPr="006F06E7" w:rsidRDefault="006F06E7" w:rsidP="007E212C">
      <w:pPr>
        <w:pStyle w:val="Heading1"/>
        <w:tabs>
          <w:tab w:val="left" w:pos="0"/>
        </w:tabs>
        <w:spacing w:after="120"/>
      </w:pPr>
      <w:r w:rsidRPr="006F06E7">
        <w:t>INTEREST</w:t>
      </w:r>
      <w:r w:rsidR="00333A3F">
        <w:t>S</w:t>
      </w:r>
    </w:p>
    <w:p w14:paraId="43261D16" w14:textId="3744ADC3" w:rsidR="006F06E7" w:rsidRPr="00DA6796" w:rsidRDefault="00605FFB" w:rsidP="006F06E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Artificial </w:t>
      </w:r>
      <w:r w:rsidR="006F06E7" w:rsidRPr="00DA6796">
        <w:rPr>
          <w:rFonts w:ascii="Calibri" w:hAnsi="Calibri" w:cs="Calibri"/>
        </w:rPr>
        <w:t>I</w:t>
      </w:r>
      <w:r>
        <w:rPr>
          <w:rFonts w:ascii="Calibri" w:hAnsi="Calibri" w:cs="Calibri"/>
        </w:rPr>
        <w:t>ntelligent</w:t>
      </w:r>
      <w:r w:rsidR="006F06E7" w:rsidRPr="00DA6796">
        <w:rPr>
          <w:rFonts w:ascii="Calibri" w:hAnsi="Calibri" w:cs="Calibri"/>
        </w:rPr>
        <w:t xml:space="preserve"> programming for game modeling and business application</w:t>
      </w:r>
    </w:p>
    <w:p w14:paraId="330E2A3E" w14:textId="77777777" w:rsidR="007E212C" w:rsidRPr="00DA6796" w:rsidRDefault="007E212C" w:rsidP="007E212C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DA6796">
        <w:rPr>
          <w:rFonts w:ascii="Calibri" w:hAnsi="Calibri" w:cs="Calibri"/>
        </w:rPr>
        <w:t xml:space="preserve">Data analysis for </w:t>
      </w:r>
      <w:r>
        <w:rPr>
          <w:rFonts w:ascii="Calibri" w:hAnsi="Calibri" w:cs="Calibri"/>
        </w:rPr>
        <w:t>data mining and trending</w:t>
      </w:r>
    </w:p>
    <w:p w14:paraId="2836A431" w14:textId="77777777" w:rsidR="006F06E7" w:rsidRPr="00DA6796" w:rsidRDefault="006F06E7" w:rsidP="006F06E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DA6796">
        <w:rPr>
          <w:rFonts w:ascii="Calibri" w:hAnsi="Calibri" w:cs="Calibri"/>
        </w:rPr>
        <w:t>Cybersecurity programming</w:t>
      </w:r>
    </w:p>
    <w:p w14:paraId="32698232" w14:textId="77777777" w:rsidR="007E212C" w:rsidRPr="007E212C" w:rsidRDefault="007E212C" w:rsidP="007E212C">
      <w:pPr>
        <w:rPr>
          <w:rFonts w:ascii="Calibri" w:hAnsi="Calibri" w:cs="Calibri"/>
        </w:rPr>
      </w:pPr>
    </w:p>
    <w:sectPr w:rsidR="007E212C" w:rsidRPr="007E212C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F2467" w14:textId="77777777" w:rsidR="004E1918" w:rsidRDefault="004E1918" w:rsidP="00F534FB">
      <w:pPr>
        <w:spacing w:after="0"/>
      </w:pPr>
      <w:r>
        <w:separator/>
      </w:r>
    </w:p>
  </w:endnote>
  <w:endnote w:type="continuationSeparator" w:id="0">
    <w:p w14:paraId="76DDBBB0" w14:textId="77777777" w:rsidR="004E1918" w:rsidRDefault="004E191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81B6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61152" w14:textId="77777777" w:rsidR="004E1918" w:rsidRDefault="004E1918" w:rsidP="00F534FB">
      <w:pPr>
        <w:spacing w:after="0"/>
      </w:pPr>
      <w:r>
        <w:separator/>
      </w:r>
    </w:p>
  </w:footnote>
  <w:footnote w:type="continuationSeparator" w:id="0">
    <w:p w14:paraId="02EF429C" w14:textId="77777777" w:rsidR="004E1918" w:rsidRDefault="004E191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9E70E" w14:textId="77777777" w:rsidR="00D234DF" w:rsidRDefault="00D234DF" w:rsidP="003142AC">
    <w:pPr>
      <w:pStyle w:val="Heading1"/>
      <w:ind w:left="-720"/>
      <w:jc w:val="center"/>
      <w:rPr>
        <w:noProof/>
      </w:rPr>
    </w:pPr>
  </w:p>
  <w:p w14:paraId="4716C845" w14:textId="1F60E2CF" w:rsidR="003142AC" w:rsidRDefault="003142AC" w:rsidP="003142AC">
    <w:pPr>
      <w:pStyle w:val="Heading1"/>
      <w:ind w:left="-720"/>
      <w:jc w:val="center"/>
      <w:rPr>
        <w:noProof/>
      </w:rPr>
    </w:pPr>
    <w:r>
      <w:rPr>
        <w:noProof/>
      </w:rPr>
      <w:t>Ian Yeung</w:t>
    </w:r>
  </w:p>
  <w:p w14:paraId="23973C31" w14:textId="525E26DF" w:rsidR="003142AC" w:rsidRDefault="003142AC" w:rsidP="003142AC">
    <w:pPr>
      <w:pStyle w:val="Header"/>
      <w:jc w:val="right"/>
      <w:rPr>
        <w:noProof/>
      </w:rPr>
    </w:pPr>
    <w:r>
      <w:rPr>
        <w:noProof/>
      </w:rPr>
      <w:t>14 Audobon Road</w:t>
    </w:r>
  </w:p>
  <w:p w14:paraId="01061973" w14:textId="3DDBBEE3" w:rsidR="003142AC" w:rsidRDefault="003142AC" w:rsidP="003142AC">
    <w:pPr>
      <w:pStyle w:val="Header"/>
      <w:jc w:val="right"/>
      <w:rPr>
        <w:noProof/>
      </w:rPr>
    </w:pPr>
    <w:r>
      <w:rPr>
        <w:noProof/>
      </w:rPr>
      <w:t>Livingston, NJ 07039</w:t>
    </w:r>
  </w:p>
  <w:p w14:paraId="3F325CF8" w14:textId="566CB637" w:rsidR="003142AC" w:rsidRDefault="003142AC" w:rsidP="003142AC">
    <w:pPr>
      <w:pStyle w:val="Header"/>
      <w:jc w:val="right"/>
      <w:rPr>
        <w:noProof/>
      </w:rPr>
    </w:pPr>
    <w:r>
      <w:rPr>
        <w:noProof/>
      </w:rPr>
      <w:t>Phone: 973-885-9548</w:t>
    </w:r>
  </w:p>
  <w:p w14:paraId="2B2C4DEB" w14:textId="66AFA017" w:rsidR="005324B1" w:rsidRDefault="003142AC" w:rsidP="003142AC">
    <w:pPr>
      <w:pStyle w:val="Header"/>
      <w:jc w:val="right"/>
    </w:pPr>
    <w:r>
      <w:rPr>
        <w:noProof/>
      </w:rPr>
      <w:t xml:space="preserve">Email: iy9@njit.edu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A288B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9500A4"/>
    <w:multiLevelType w:val="hybridMultilevel"/>
    <w:tmpl w:val="F3742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80A4F"/>
    <w:multiLevelType w:val="hybridMultilevel"/>
    <w:tmpl w:val="D548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B5CD5"/>
    <w:multiLevelType w:val="hybridMultilevel"/>
    <w:tmpl w:val="3572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E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E5E9B"/>
    <w:rsid w:val="000F79EA"/>
    <w:rsid w:val="00113E0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73C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48E1"/>
    <w:rsid w:val="00297ED0"/>
    <w:rsid w:val="002A4EDA"/>
    <w:rsid w:val="002B3FC8"/>
    <w:rsid w:val="002F10E7"/>
    <w:rsid w:val="002F69E4"/>
    <w:rsid w:val="00300A98"/>
    <w:rsid w:val="0030724A"/>
    <w:rsid w:val="003142AC"/>
    <w:rsid w:val="00316CE4"/>
    <w:rsid w:val="00323C3F"/>
    <w:rsid w:val="003279A4"/>
    <w:rsid w:val="00333A3F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918"/>
    <w:rsid w:val="004E2794"/>
    <w:rsid w:val="004E77A5"/>
    <w:rsid w:val="004F1057"/>
    <w:rsid w:val="004F199F"/>
    <w:rsid w:val="004F5253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26FB"/>
    <w:rsid w:val="005F4455"/>
    <w:rsid w:val="00605FFB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4B9"/>
    <w:rsid w:val="006A4C72"/>
    <w:rsid w:val="006C65E9"/>
    <w:rsid w:val="006D2DB5"/>
    <w:rsid w:val="006D65F8"/>
    <w:rsid w:val="006F06E7"/>
    <w:rsid w:val="006F4D23"/>
    <w:rsid w:val="007175B9"/>
    <w:rsid w:val="007215A9"/>
    <w:rsid w:val="007253E8"/>
    <w:rsid w:val="00735140"/>
    <w:rsid w:val="00735CF5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92558"/>
    <w:rsid w:val="007A4068"/>
    <w:rsid w:val="007A729F"/>
    <w:rsid w:val="007B07B5"/>
    <w:rsid w:val="007B3F4F"/>
    <w:rsid w:val="007C0E0E"/>
    <w:rsid w:val="007C153D"/>
    <w:rsid w:val="007C333C"/>
    <w:rsid w:val="007C34A8"/>
    <w:rsid w:val="007E212C"/>
    <w:rsid w:val="007E7052"/>
    <w:rsid w:val="007F71A4"/>
    <w:rsid w:val="008030EE"/>
    <w:rsid w:val="00812148"/>
    <w:rsid w:val="00814B43"/>
    <w:rsid w:val="0083016A"/>
    <w:rsid w:val="00846AAE"/>
    <w:rsid w:val="00856993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153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484C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C1F"/>
    <w:rsid w:val="00AE7650"/>
    <w:rsid w:val="00B03B28"/>
    <w:rsid w:val="00B112B1"/>
    <w:rsid w:val="00B1221A"/>
    <w:rsid w:val="00B204FE"/>
    <w:rsid w:val="00B25746"/>
    <w:rsid w:val="00B333ED"/>
    <w:rsid w:val="00B47E1E"/>
    <w:rsid w:val="00B54661"/>
    <w:rsid w:val="00B55487"/>
    <w:rsid w:val="00B763B5"/>
    <w:rsid w:val="00B82676"/>
    <w:rsid w:val="00B90654"/>
    <w:rsid w:val="00B91175"/>
    <w:rsid w:val="00BA71B3"/>
    <w:rsid w:val="00BB34BE"/>
    <w:rsid w:val="00BB3A82"/>
    <w:rsid w:val="00BC0E1A"/>
    <w:rsid w:val="00BC1472"/>
    <w:rsid w:val="00BD2DD6"/>
    <w:rsid w:val="00BD55EE"/>
    <w:rsid w:val="00BF3F6A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34DF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6796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6F0"/>
    <w:rsid w:val="00E066EE"/>
    <w:rsid w:val="00E07D28"/>
    <w:rsid w:val="00E30CB9"/>
    <w:rsid w:val="00E379DC"/>
    <w:rsid w:val="00E45714"/>
    <w:rsid w:val="00E46808"/>
    <w:rsid w:val="00E52F30"/>
    <w:rsid w:val="00E5521B"/>
    <w:rsid w:val="00E57E42"/>
    <w:rsid w:val="00E61D86"/>
    <w:rsid w:val="00E61FB1"/>
    <w:rsid w:val="00E63862"/>
    <w:rsid w:val="00E665C1"/>
    <w:rsid w:val="00E67537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3A3B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1DCA"/>
  <w15:chartTrackingRefBased/>
  <w15:docId w15:val="{4AD3A409-9040-4315-8E6E-E855EB06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styleId="PlainTable1">
    <w:name w:val="Plain Table 1"/>
    <w:basedOn w:val="TableNormal"/>
    <w:uiPriority w:val="41"/>
    <w:rsid w:val="008569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rsid w:val="006F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Y\AppData\Local\Temp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B2C98A4E1744A6A5D607004A12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302F2-FE25-4BDD-9136-04175D66E590}"/>
      </w:docPartPr>
      <w:docPartBody>
        <w:p w:rsidR="008702A8" w:rsidRDefault="00792D8F">
          <w:pPr>
            <w:pStyle w:val="48B2C98A4E1744A6A5D607004A127C2C"/>
          </w:pPr>
          <w:r w:rsidRPr="00565B06">
            <w:t>Education</w:t>
          </w:r>
        </w:p>
      </w:docPartBody>
    </w:docPart>
    <w:docPart>
      <w:docPartPr>
        <w:name w:val="842D438874AC4C50966951B85933D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8450-159B-4ED1-BC53-67A0F0132F8C}"/>
      </w:docPartPr>
      <w:docPartBody>
        <w:p w:rsidR="008702A8" w:rsidRDefault="00792D8F">
          <w:pPr>
            <w:pStyle w:val="842D438874AC4C50966951B85933D45A"/>
          </w:pPr>
          <w:r w:rsidRPr="00565B06">
            <w:t>Skills</w:t>
          </w:r>
        </w:p>
      </w:docPartBody>
    </w:docPart>
    <w:docPart>
      <w:docPartPr>
        <w:name w:val="C0D3A90E7E2942ED9078D766CBFC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382C-E6B6-440A-A6EA-EEA056A39340}"/>
      </w:docPartPr>
      <w:docPartBody>
        <w:p w:rsidR="008702A8" w:rsidRDefault="00F86B07" w:rsidP="00F86B07">
          <w:pPr>
            <w:pStyle w:val="C0D3A90E7E2942ED9078D766CBFCC051"/>
          </w:pPr>
          <w:r w:rsidRPr="00565B06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07"/>
    <w:rsid w:val="006E177D"/>
    <w:rsid w:val="00755B00"/>
    <w:rsid w:val="00792D8F"/>
    <w:rsid w:val="0082197B"/>
    <w:rsid w:val="008702A8"/>
    <w:rsid w:val="00F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394E47F6844E69A44C9404BB2E7D6">
    <w:name w:val="46A394E47F6844E69A44C9404BB2E7D6"/>
  </w:style>
  <w:style w:type="paragraph" w:customStyle="1" w:styleId="2B75B26E532D4DE09D69D3D456D65C4B">
    <w:name w:val="2B75B26E532D4DE09D69D3D456D65C4B"/>
  </w:style>
  <w:style w:type="paragraph" w:customStyle="1" w:styleId="B6FDDAED8A31405DA5983DCC7EB6B6AF">
    <w:name w:val="B6FDDAED8A31405DA5983DCC7EB6B6AF"/>
  </w:style>
  <w:style w:type="paragraph" w:customStyle="1" w:styleId="315DB3F7408C4EBA8826BA67F0B3B36C">
    <w:name w:val="315DB3F7408C4EBA8826BA67F0B3B36C"/>
  </w:style>
  <w:style w:type="paragraph" w:customStyle="1" w:styleId="1636A1D6E72F44A69FB3A42522785911">
    <w:name w:val="1636A1D6E72F44A69FB3A42522785911"/>
  </w:style>
  <w:style w:type="paragraph" w:customStyle="1" w:styleId="0BEF9A55C4EF41AE9B34CD4E7B314A0D">
    <w:name w:val="0BEF9A55C4EF41AE9B34CD4E7B314A0D"/>
  </w:style>
  <w:style w:type="paragraph" w:customStyle="1" w:styleId="5F360960B989470F9B5BEA3F9A0C13DB">
    <w:name w:val="5F360960B989470F9B5BEA3F9A0C13DB"/>
  </w:style>
  <w:style w:type="paragraph" w:customStyle="1" w:styleId="3126CE902D8D4939B38850BCCADAC6F5">
    <w:name w:val="3126CE902D8D4939B38850BCCADAC6F5"/>
  </w:style>
  <w:style w:type="paragraph" w:customStyle="1" w:styleId="F45EC63133B24A4081FE2A4DCE08FC9E">
    <w:name w:val="F45EC63133B24A4081FE2A4DCE08FC9E"/>
  </w:style>
  <w:style w:type="paragraph" w:customStyle="1" w:styleId="48B2C98A4E1744A6A5D607004A127C2C">
    <w:name w:val="48B2C98A4E1744A6A5D607004A127C2C"/>
  </w:style>
  <w:style w:type="paragraph" w:customStyle="1" w:styleId="954D0614DEDC40948971ED3356CA521F">
    <w:name w:val="954D0614DEDC40948971ED3356CA521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2F70D32D428416D942EC0CB177EAB67">
    <w:name w:val="32F70D32D428416D942EC0CB177EAB67"/>
  </w:style>
  <w:style w:type="paragraph" w:customStyle="1" w:styleId="722A08F826B045E18C310175DF4349C2">
    <w:name w:val="722A08F826B045E18C310175DF4349C2"/>
  </w:style>
  <w:style w:type="paragraph" w:customStyle="1" w:styleId="91388A7F85FF4806A86B0296D32CCA39">
    <w:name w:val="91388A7F85FF4806A86B0296D32CCA39"/>
  </w:style>
  <w:style w:type="paragraph" w:customStyle="1" w:styleId="623511A1BE3B44A2B301E9466CA1C2C1">
    <w:name w:val="623511A1BE3B44A2B301E9466CA1C2C1"/>
  </w:style>
  <w:style w:type="paragraph" w:customStyle="1" w:styleId="C9F78E9D0A6A43558858D7881557918F">
    <w:name w:val="C9F78E9D0A6A43558858D7881557918F"/>
  </w:style>
  <w:style w:type="paragraph" w:customStyle="1" w:styleId="89E848B8381B49F5A380EB26E6154EEC">
    <w:name w:val="89E848B8381B49F5A380EB26E6154EEC"/>
  </w:style>
  <w:style w:type="paragraph" w:customStyle="1" w:styleId="2C4C9B30CADB42BEB8981297088CC5BA">
    <w:name w:val="2C4C9B30CADB42BEB8981297088CC5BA"/>
  </w:style>
  <w:style w:type="paragraph" w:customStyle="1" w:styleId="6E4533B1BC644CFAA963A2762A7AB537">
    <w:name w:val="6E4533B1BC644CFAA963A2762A7AB537"/>
  </w:style>
  <w:style w:type="paragraph" w:customStyle="1" w:styleId="CCB3BEDB224B4C6BB3BDE3A3CFE9B59B">
    <w:name w:val="CCB3BEDB224B4C6BB3BDE3A3CFE9B59B"/>
  </w:style>
  <w:style w:type="paragraph" w:customStyle="1" w:styleId="97539D7DA1384E1EB20929BA2EFC853D">
    <w:name w:val="97539D7DA1384E1EB20929BA2EFC853D"/>
  </w:style>
  <w:style w:type="paragraph" w:customStyle="1" w:styleId="CBC573CE05D34736BD7A3AB659BE1F3F">
    <w:name w:val="CBC573CE05D34736BD7A3AB659BE1F3F"/>
  </w:style>
  <w:style w:type="paragraph" w:customStyle="1" w:styleId="86653367DACD46A090C9391D99BF4F8A">
    <w:name w:val="86653367DACD46A090C9391D99BF4F8A"/>
  </w:style>
  <w:style w:type="paragraph" w:customStyle="1" w:styleId="5883483C3C044A0F9844EC6512633172">
    <w:name w:val="5883483C3C044A0F9844EC6512633172"/>
  </w:style>
  <w:style w:type="paragraph" w:customStyle="1" w:styleId="9D39DBC821F540149E24F0DB264E2BD0">
    <w:name w:val="9D39DBC821F540149E24F0DB264E2BD0"/>
  </w:style>
  <w:style w:type="paragraph" w:customStyle="1" w:styleId="B05944314C5646C2B1239F2A94D9A747">
    <w:name w:val="B05944314C5646C2B1239F2A94D9A747"/>
  </w:style>
  <w:style w:type="paragraph" w:customStyle="1" w:styleId="16590602881C465BA33285677CC3DECF">
    <w:name w:val="16590602881C465BA33285677CC3DECF"/>
  </w:style>
  <w:style w:type="paragraph" w:customStyle="1" w:styleId="7C9436373A914EA6B0955AD9B284C1C6">
    <w:name w:val="7C9436373A914EA6B0955AD9B284C1C6"/>
  </w:style>
  <w:style w:type="paragraph" w:customStyle="1" w:styleId="1AE22023AE694499BAD033C24CF89E74">
    <w:name w:val="1AE22023AE694499BAD033C24CF89E74"/>
  </w:style>
  <w:style w:type="paragraph" w:customStyle="1" w:styleId="705D49FC26D24F668155A99587DB66D9">
    <w:name w:val="705D49FC26D24F668155A99587DB66D9"/>
  </w:style>
  <w:style w:type="paragraph" w:customStyle="1" w:styleId="336E6E596210415A88E60055748A9978">
    <w:name w:val="336E6E596210415A88E60055748A9978"/>
  </w:style>
  <w:style w:type="paragraph" w:customStyle="1" w:styleId="842D438874AC4C50966951B85933D45A">
    <w:name w:val="842D438874AC4C50966951B85933D45A"/>
  </w:style>
  <w:style w:type="paragraph" w:customStyle="1" w:styleId="9605D0BE4C8340FC820038E95EF7C86A">
    <w:name w:val="9605D0BE4C8340FC820038E95EF7C86A"/>
  </w:style>
  <w:style w:type="paragraph" w:customStyle="1" w:styleId="F3532649131E45A58A4FF78296559BFA">
    <w:name w:val="F3532649131E45A58A4FF78296559BFA"/>
  </w:style>
  <w:style w:type="paragraph" w:customStyle="1" w:styleId="BB53D3FD4F2B4E6194F73CD66826307B">
    <w:name w:val="BB53D3FD4F2B4E6194F73CD66826307B"/>
  </w:style>
  <w:style w:type="paragraph" w:customStyle="1" w:styleId="A46535CB07444AE3A3E789686DAB978F">
    <w:name w:val="A46535CB07444AE3A3E789686DAB978F"/>
  </w:style>
  <w:style w:type="paragraph" w:customStyle="1" w:styleId="91AB3C5A971F4A0D86F8EF6175DEB9D1">
    <w:name w:val="91AB3C5A971F4A0D86F8EF6175DEB9D1"/>
  </w:style>
  <w:style w:type="paragraph" w:customStyle="1" w:styleId="E6B4954A0A4F4668A14080088EC0F7BC">
    <w:name w:val="E6B4954A0A4F4668A14080088EC0F7BC"/>
  </w:style>
  <w:style w:type="paragraph" w:customStyle="1" w:styleId="CF987D87165747DF89615148E6475EB6">
    <w:name w:val="CF987D87165747DF89615148E6475EB6"/>
  </w:style>
  <w:style w:type="paragraph" w:customStyle="1" w:styleId="1A8465471F814F28B0CD1A98803F4208">
    <w:name w:val="1A8465471F814F28B0CD1A98803F4208"/>
    <w:rsid w:val="00F86B07"/>
  </w:style>
  <w:style w:type="paragraph" w:customStyle="1" w:styleId="E834AF2DDECB4FC5AF0136A723ABF000">
    <w:name w:val="E834AF2DDECB4FC5AF0136A723ABF000"/>
    <w:rsid w:val="00F86B07"/>
  </w:style>
  <w:style w:type="paragraph" w:customStyle="1" w:styleId="224A295193DE45F195FF5878F7477659">
    <w:name w:val="224A295193DE45F195FF5878F7477659"/>
    <w:rsid w:val="00F86B07"/>
  </w:style>
  <w:style w:type="paragraph" w:customStyle="1" w:styleId="529BBA9895E34D28BAF33A7107B06E1C">
    <w:name w:val="529BBA9895E34D28BAF33A7107B06E1C"/>
    <w:rsid w:val="00F86B07"/>
  </w:style>
  <w:style w:type="paragraph" w:customStyle="1" w:styleId="C0D3A90E7E2942ED9078D766CBFCC051">
    <w:name w:val="C0D3A90E7E2942ED9078D766CBFCC051"/>
    <w:rsid w:val="00F86B07"/>
  </w:style>
  <w:style w:type="paragraph" w:customStyle="1" w:styleId="751DD92ACB54495FB0820394D8A1B491">
    <w:name w:val="751DD92ACB54495FB0820394D8A1B491"/>
    <w:rsid w:val="00F86B07"/>
  </w:style>
  <w:style w:type="paragraph" w:customStyle="1" w:styleId="5CDC1323C52B4DE19DFDC9B11CD41248">
    <w:name w:val="5CDC1323C52B4DE19DFDC9B11CD41248"/>
    <w:rsid w:val="008702A8"/>
  </w:style>
  <w:style w:type="paragraph" w:customStyle="1" w:styleId="5F96D74D53864217A84B047BD502F785">
    <w:name w:val="5F96D74D53864217A84B047BD502F785"/>
    <w:rsid w:val="008702A8"/>
  </w:style>
  <w:style w:type="paragraph" w:customStyle="1" w:styleId="3CC43B12EC184C38B79E3ECA0497CBA2">
    <w:name w:val="3CC43B12EC184C38B79E3ECA0497CBA2"/>
    <w:rsid w:val="008702A8"/>
  </w:style>
  <w:style w:type="paragraph" w:customStyle="1" w:styleId="FDDDD23B899042B1B98ECCA7128460AD">
    <w:name w:val="FDDDD23B899042B1B98ECCA7128460AD"/>
    <w:rsid w:val="008702A8"/>
  </w:style>
  <w:style w:type="paragraph" w:customStyle="1" w:styleId="3C70E11EE0844915A18250F810209AA9">
    <w:name w:val="3C70E11EE0844915A18250F810209AA9"/>
    <w:rsid w:val="00870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 Audobon Road 
Livingston, New Jersey 07039</CompanyAddress>
  <CompanyPhone>973-885-9548</CompanyPhone>
  <CompanyFax/>
  <CompanyEmail> Ian.yeung88@gmail.com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38E8B-4B3C-42D9-A586-CF634ADB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61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YWY</dc:creator>
  <cp:keywords/>
  <dc:description/>
  <cp:lastModifiedBy>Yat Yeung</cp:lastModifiedBy>
  <cp:revision>4</cp:revision>
  <cp:lastPrinted>2019-02-13T00:26:00Z</cp:lastPrinted>
  <dcterms:created xsi:type="dcterms:W3CDTF">2018-12-05T15:34:00Z</dcterms:created>
  <dcterms:modified xsi:type="dcterms:W3CDTF">2019-02-13T00:33:00Z</dcterms:modified>
  <cp:category/>
  <cp:contentStatus/>
</cp:coreProperties>
</file>